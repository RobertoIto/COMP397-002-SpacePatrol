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325253A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BA4F4DB" w14:textId="77777777" w:rsidR="003E1D56" w:rsidRDefault="00D70076" w:rsidP="00D7007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Unlimited games</w:t>
                    </w:r>
                  </w:p>
                </w:tc>
              </w:sdtContent>
            </w:sdt>
          </w:tr>
          <w:tr w:rsidR="003E1D56" w14:paraId="65DAC5B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B60A65C" w14:textId="77777777" w:rsidR="003E1D56" w:rsidRDefault="00E00ACC" w:rsidP="007A6D91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Patrol</w:t>
                    </w:r>
                  </w:p>
                </w:tc>
              </w:sdtContent>
            </w:sdt>
          </w:tr>
          <w:tr w:rsidR="003E1D56" w14:paraId="7D091F0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4E05427" w14:textId="3B81DB07" w:rsidR="003E1D56" w:rsidRPr="00D70076" w:rsidRDefault="00B16D77" w:rsidP="003E1D56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0" locked="0" layoutInCell="1" allowOverlap="1" wp14:anchorId="0730AEB8" wp14:editId="20067CA4">
                          <wp:simplePos x="0" y="0"/>
                          <wp:positionH relativeFrom="column">
                            <wp:posOffset>1725295</wp:posOffset>
                          </wp:positionH>
                          <wp:positionV relativeFrom="paragraph">
                            <wp:posOffset>-2238375</wp:posOffset>
                          </wp:positionV>
                          <wp:extent cx="2280920" cy="1315720"/>
                          <wp:effectExtent l="0" t="0" r="24130" b="1778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0920" cy="131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5BD4F4" w14:textId="77777777" w:rsidR="003E1D56" w:rsidRPr="003E1D56" w:rsidRDefault="00854FD4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6B1D5286" wp14:editId="5EF3C089">
                                            <wp:extent cx="2201874" cy="1225899"/>
                                            <wp:effectExtent l="0" t="0" r="8255" b="0"/>
                                            <wp:docPr id="6" name="Imagem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LogoUnlimitedGam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22426" cy="12373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730AEB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5.85pt;margin-top:-176.25pt;width:179.6pt;height:10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">
                          <v:textbox>
                            <w:txbxContent>
                              <w:p w14:paraId="245BD4F4" w14:textId="77777777" w:rsidR="003E1D56" w:rsidRPr="003E1D56" w:rsidRDefault="00854FD4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B1D5286" wp14:editId="5EF3C089">
                                      <wp:extent cx="2201874" cy="1225899"/>
                                      <wp:effectExtent l="0" t="0" r="8255" b="0"/>
                                      <wp:docPr id="6" name="Imagem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ogoUnlimitedGames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2426" cy="12373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8A07DC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 xml:space="preserve">Game </w:t>
                </w:r>
                <w:r w:rsidR="00D70076" w:rsidRPr="00D70076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Design Document</w:t>
                </w:r>
              </w:p>
            </w:tc>
          </w:tr>
          <w:tr w:rsidR="003E1D56" w14:paraId="113E8D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F7441A" w14:textId="77777777" w:rsidR="003E1D56" w:rsidRDefault="003E1D56">
                <w:pPr>
                  <w:pStyle w:val="SemEspaamento"/>
                  <w:jc w:val="center"/>
                </w:pPr>
              </w:p>
              <w:p w14:paraId="65FC7215" w14:textId="77777777" w:rsidR="003E1D56" w:rsidRDefault="003E1D56">
                <w:pPr>
                  <w:pStyle w:val="SemEspaamento"/>
                  <w:jc w:val="center"/>
                </w:pPr>
              </w:p>
              <w:p w14:paraId="20B18B43" w14:textId="77777777" w:rsidR="003E1D56" w:rsidRDefault="003E1D56">
                <w:pPr>
                  <w:pStyle w:val="SemEspaamento"/>
                  <w:jc w:val="center"/>
                </w:pPr>
              </w:p>
              <w:p w14:paraId="563857F0" w14:textId="77777777" w:rsidR="003E1D56" w:rsidRDefault="003E1D56">
                <w:pPr>
                  <w:pStyle w:val="SemEspaamento"/>
                  <w:jc w:val="center"/>
                </w:pPr>
              </w:p>
              <w:p w14:paraId="4A9280C8" w14:textId="77777777" w:rsidR="003E1D56" w:rsidRDefault="003E1D56">
                <w:pPr>
                  <w:pStyle w:val="SemEspaamento"/>
                  <w:jc w:val="center"/>
                </w:pPr>
              </w:p>
              <w:p w14:paraId="71635664" w14:textId="77777777" w:rsidR="003E1D56" w:rsidRDefault="003E1D56">
                <w:pPr>
                  <w:pStyle w:val="SemEspaamento"/>
                  <w:jc w:val="center"/>
                </w:pPr>
              </w:p>
              <w:p w14:paraId="0AF61D16" w14:textId="77777777" w:rsidR="003E1D56" w:rsidRDefault="003E1D56">
                <w:pPr>
                  <w:pStyle w:val="SemEspaamento"/>
                  <w:jc w:val="center"/>
                </w:pPr>
              </w:p>
              <w:p w14:paraId="1EC6980E" w14:textId="77777777" w:rsidR="003E1D56" w:rsidRDefault="003E1D56">
                <w:pPr>
                  <w:pStyle w:val="SemEspaamento"/>
                  <w:jc w:val="center"/>
                </w:pPr>
              </w:p>
              <w:p w14:paraId="43C41A5E" w14:textId="77777777" w:rsidR="003E1D56" w:rsidRPr="003E1D56" w:rsidRDefault="003E1D56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11F40">
                  <w:rPr>
                    <w:sz w:val="24"/>
                    <w:szCs w:val="24"/>
                  </w:rPr>
                  <w:t>02</w:t>
                </w:r>
              </w:p>
              <w:p w14:paraId="55345459" w14:textId="77777777" w:rsidR="003E1D56" w:rsidRDefault="003E1D56">
                <w:pPr>
                  <w:pStyle w:val="SemEspaamento"/>
                  <w:jc w:val="center"/>
                </w:pPr>
              </w:p>
              <w:p w14:paraId="5394D01E" w14:textId="77777777" w:rsidR="003E1D56" w:rsidRDefault="003E1D56">
                <w:pPr>
                  <w:pStyle w:val="SemEspaamento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7619B3">
                  <w:t>Unlimited</w:t>
                </w:r>
                <w:r>
                  <w:t xml:space="preserve"> Games.</w:t>
                </w:r>
              </w:p>
              <w:p w14:paraId="0F00FD6C" w14:textId="77777777" w:rsidR="003E1D56" w:rsidRDefault="003E1D56">
                <w:pPr>
                  <w:pStyle w:val="SemEspaamento"/>
                  <w:jc w:val="center"/>
                </w:pPr>
                <w:r>
                  <w:t>All rights reserved.</w:t>
                </w:r>
              </w:p>
              <w:p w14:paraId="3406C8A4" w14:textId="77777777" w:rsidR="003E1D56" w:rsidRDefault="003E1D56">
                <w:pPr>
                  <w:pStyle w:val="SemEspaamento"/>
                  <w:jc w:val="center"/>
                </w:pPr>
              </w:p>
              <w:p w14:paraId="034BFC18" w14:textId="77777777" w:rsidR="003E1D56" w:rsidRDefault="003E1D56">
                <w:pPr>
                  <w:pStyle w:val="SemEspaamento"/>
                  <w:jc w:val="center"/>
                </w:pPr>
              </w:p>
              <w:p w14:paraId="1512E742" w14:textId="77777777" w:rsidR="003E1D56" w:rsidRDefault="003E1D56">
                <w:pPr>
                  <w:pStyle w:val="SemEspaamento"/>
                  <w:jc w:val="center"/>
                </w:pPr>
              </w:p>
            </w:tc>
          </w:tr>
          <w:tr w:rsidR="003E1D56" w14:paraId="1C05F5A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D47129" w14:textId="1F65E387" w:rsidR="003E1D56" w:rsidRPr="003E1D56" w:rsidRDefault="00CE747E" w:rsidP="007619B3">
                    <w:pPr>
                      <w:pStyle w:val="SemEspaamento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CA451B">
                      <w:rPr>
                        <w:b/>
                        <w:bCs/>
                        <w:sz w:val="28"/>
                        <w:szCs w:val="28"/>
                      </w:rPr>
                      <w:t>Group 05</w:t>
                    </w:r>
                  </w:p>
                </w:tc>
              </w:sdtContent>
            </w:sdt>
          </w:tr>
          <w:tr w:rsidR="003E1D56" w14:paraId="275D89B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B8DB931" w14:textId="1D9B6782" w:rsidR="003E1D56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CA451B">
                  <w:rPr>
                    <w:b/>
                    <w:bCs/>
                    <w:sz w:val="28"/>
                    <w:szCs w:val="28"/>
                  </w:rPr>
                  <w:t>300895515 - Roberto Ito</w:t>
                </w:r>
              </w:p>
              <w:p w14:paraId="6DDEB619" w14:textId="5DA00DA2" w:rsidR="00CA451B" w:rsidRPr="00CA451B" w:rsidRDefault="00CA451B" w:rsidP="003E1D56">
                <w:pPr>
                  <w:pStyle w:val="SemEspaamento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 xml:space="preserve">300916412 -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Yayun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 xml:space="preserve"> Yang</w:t>
                </w:r>
              </w:p>
              <w:p w14:paraId="2BAD031F" w14:textId="0302C009" w:rsidR="00CA451B" w:rsidRDefault="00CA451B" w:rsidP="003E1D56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A79EA75" w14:textId="01B5EE41" w:rsidR="003E1D56" w:rsidRDefault="003E1D56"/>
        <w:p w14:paraId="42245954" w14:textId="7777777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5B5800A" w14:textId="77777777">
            <w:tc>
              <w:tcPr>
                <w:tcW w:w="5000" w:type="pct"/>
              </w:tcPr>
              <w:p w14:paraId="0783C8A8" w14:textId="77777777" w:rsidR="003E1D56" w:rsidRPr="003E1D56" w:rsidRDefault="00E00ACC" w:rsidP="00E00ACC">
                <w:pPr>
                  <w:pStyle w:val="SemEspaamen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7619B3">
                  <w:rPr>
                    <w:sz w:val="24"/>
                    <w:szCs w:val="24"/>
                  </w:rPr>
                  <w:t>21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tr>
        </w:tbl>
        <w:p w14:paraId="7EFDE382" w14:textId="77777777" w:rsidR="003E1D56" w:rsidRDefault="003E1D56"/>
        <w:p w14:paraId="6D0DF74C" w14:textId="77777777" w:rsidR="003E1D56" w:rsidRDefault="003E1D56">
          <w:r>
            <w:br w:type="page"/>
          </w:r>
        </w:p>
      </w:sdtContent>
    </w:sdt>
    <w:p w14:paraId="4BD50F3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zh-TW"/>
        </w:rPr>
        <w:id w:val="146104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5FE35" w14:textId="77777777" w:rsidR="00677D06" w:rsidRDefault="00677D06">
          <w:pPr>
            <w:pStyle w:val="CabealhodoSumrio"/>
          </w:pPr>
        </w:p>
        <w:p w14:paraId="2BE624CD" w14:textId="77777777" w:rsidR="00D811D3" w:rsidRDefault="009B7AFE">
          <w:pPr>
            <w:pStyle w:val="Sumrio1"/>
            <w:tabs>
              <w:tab w:val="right" w:leader="dot" w:pos="9350"/>
            </w:tabs>
            <w:rPr>
              <w:noProof/>
              <w:lang w:eastAsia="en-CA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\h \z \u </w:instrText>
          </w:r>
          <w:r>
            <w:rPr>
              <w:b/>
              <w:bCs/>
              <w:lang w:val="pt-BR"/>
            </w:rPr>
            <w:fldChar w:fldCharType="separate"/>
          </w:r>
          <w:hyperlink w:anchor="_Toc82420" w:history="1">
            <w:r w:rsidR="00D811D3" w:rsidRPr="0029693D">
              <w:rPr>
                <w:rStyle w:val="Hyperlink"/>
                <w:noProof/>
              </w:rPr>
              <w:t>Version History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3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71E9561" w14:textId="77777777" w:rsidR="00D811D3" w:rsidRDefault="00421B8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1" w:history="1">
            <w:r w:rsidR="00D811D3" w:rsidRPr="0029693D">
              <w:rPr>
                <w:rStyle w:val="Hyperlink"/>
                <w:noProof/>
              </w:rPr>
              <w:t>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Overview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B5579F7" w14:textId="77777777" w:rsidR="00D811D3" w:rsidRDefault="00421B8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2" w:history="1">
            <w:r w:rsidR="00D811D3" w:rsidRPr="0029693D">
              <w:rPr>
                <w:rStyle w:val="Hyperlink"/>
                <w:noProof/>
              </w:rPr>
              <w:t>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Play Mechanics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934B666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3" w:history="1">
            <w:r w:rsidR="00D811D3" w:rsidRPr="0029693D">
              <w:rPr>
                <w:rStyle w:val="Hyperlink"/>
                <w:noProof/>
              </w:rPr>
              <w:t>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Camera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6462D56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4" w:history="1">
            <w:r w:rsidR="00D811D3" w:rsidRPr="0029693D">
              <w:rPr>
                <w:rStyle w:val="Hyperlink"/>
                <w:noProof/>
              </w:rPr>
              <w:t>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Controls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4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D46249F" w14:textId="77777777" w:rsidR="00D811D3" w:rsidRDefault="00421B8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25" w:history="1">
            <w:r w:rsidR="00D811D3" w:rsidRPr="0029693D">
              <w:rPr>
                <w:rStyle w:val="Hyperlink"/>
                <w:noProof/>
              </w:rPr>
              <w:t>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Interface Sketch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6F79C36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6" w:history="1">
            <w:r w:rsidR="00D811D3" w:rsidRPr="0029693D">
              <w:rPr>
                <w:rStyle w:val="Hyperlink"/>
                <w:noProof/>
              </w:rPr>
              <w:t>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World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30A326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7" w:history="1">
            <w:r w:rsidR="00D811D3" w:rsidRPr="0029693D">
              <w:rPr>
                <w:rStyle w:val="Hyperlink"/>
                <w:noProof/>
              </w:rPr>
              <w:t>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Levels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8EFD95A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8" w:history="1">
            <w:r w:rsidR="00D811D3" w:rsidRPr="0029693D">
              <w:rPr>
                <w:rStyle w:val="Hyperlink"/>
                <w:noProof/>
              </w:rPr>
              <w:t>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Game Progression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5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471FE93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29" w:history="1">
            <w:r w:rsidR="00D811D3" w:rsidRPr="0029693D">
              <w:rPr>
                <w:rStyle w:val="Hyperlink"/>
                <w:noProof/>
              </w:rPr>
              <w:t>IX.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Characters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_Toc82429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54404609" w14:textId="77777777" w:rsidR="00D811D3" w:rsidRDefault="00421B82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82430" w:history="1">
            <w:r w:rsidR="00D811D3" w:rsidRPr="0029693D">
              <w:rPr>
                <w:rStyle w:val="Hyperlink"/>
                <w:noProof/>
              </w:rPr>
              <w:t>X.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Enemies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_Toc82430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40CBB231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1" w:history="1">
            <w:r w:rsidR="00D811D3" w:rsidRPr="0029693D">
              <w:rPr>
                <w:rStyle w:val="Hyperlink"/>
                <w:noProof/>
              </w:rPr>
              <w:t>XI.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Weapons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_Toc82431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617FE35B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2" w:history="1">
            <w:r w:rsidR="00D811D3" w:rsidRPr="0029693D">
              <w:rPr>
                <w:rStyle w:val="Hyperlink"/>
                <w:noProof/>
              </w:rPr>
              <w:t>XII.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Items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_Toc82432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24206EF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3" w:history="1">
            <w:r w:rsidR="00D811D3" w:rsidRPr="0029693D">
              <w:rPr>
                <w:rStyle w:val="Hyperlink"/>
                <w:noProof/>
              </w:rPr>
              <w:t>XIII.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Scoring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_Toc82433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6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3A10AF61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4" w:history="1">
            <w:r w:rsidR="00D811D3" w:rsidRPr="0029693D">
              <w:rPr>
                <w:rStyle w:val="Hyperlink"/>
                <w:noProof/>
              </w:rPr>
              <w:t>XIV.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Sound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_Toc82434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D24EAB1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5" w:history="1">
            <w:r w:rsidR="00D811D3" w:rsidRPr="0029693D">
              <w:rPr>
                <w:rStyle w:val="Hyperlink"/>
                <w:noProof/>
              </w:rPr>
              <w:t>XV.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Story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_Toc82435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7C4C5998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6" w:history="1">
            <w:r w:rsidR="00D811D3" w:rsidRPr="0029693D">
              <w:rPr>
                <w:rStyle w:val="Hyperlink"/>
                <w:noProof/>
              </w:rPr>
              <w:t>XVI.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Art and Multimedia Index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_Toc82436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18161F7F" w14:textId="77777777" w:rsidR="00D811D3" w:rsidRDefault="00421B82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82437" w:history="1">
            <w:r w:rsidR="00D811D3" w:rsidRPr="0029693D">
              <w:rPr>
                <w:rStyle w:val="Hyperlink"/>
                <w:noProof/>
              </w:rPr>
              <w:t>XVII.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Design Notes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_Toc82437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23C3079B" w14:textId="77777777" w:rsidR="00D811D3" w:rsidRDefault="00421B82">
          <w:pPr>
            <w:pStyle w:val="Sumrio1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82438" w:history="1">
            <w:r w:rsidR="00D811D3" w:rsidRPr="0029693D">
              <w:rPr>
                <w:rStyle w:val="Hyperlink"/>
                <w:noProof/>
              </w:rPr>
              <w:t>XVIII.</w:t>
            </w:r>
            <w:r w:rsidR="00D811D3">
              <w:rPr>
                <w:noProof/>
                <w:lang w:eastAsia="en-CA"/>
              </w:rPr>
              <w:tab/>
            </w:r>
            <w:r w:rsidR="00D811D3" w:rsidRPr="0029693D">
              <w:rPr>
                <w:rStyle w:val="Hyperlink"/>
                <w:noProof/>
              </w:rPr>
              <w:t>Future Features</w:t>
            </w:r>
            <w:r w:rsidR="00D811D3">
              <w:rPr>
                <w:noProof/>
                <w:webHidden/>
              </w:rPr>
              <w:tab/>
            </w:r>
            <w:r w:rsidR="00D811D3">
              <w:rPr>
                <w:noProof/>
                <w:webHidden/>
              </w:rPr>
              <w:fldChar w:fldCharType="begin"/>
            </w:r>
            <w:r w:rsidR="00D811D3">
              <w:rPr>
                <w:noProof/>
                <w:webHidden/>
              </w:rPr>
              <w:instrText xml:space="preserve"> PAGEREF _Toc82438 \h </w:instrText>
            </w:r>
            <w:r w:rsidR="00D811D3">
              <w:rPr>
                <w:noProof/>
                <w:webHidden/>
              </w:rPr>
            </w:r>
            <w:r w:rsidR="00D811D3">
              <w:rPr>
                <w:noProof/>
                <w:webHidden/>
              </w:rPr>
              <w:fldChar w:fldCharType="separate"/>
            </w:r>
            <w:r w:rsidR="00D811D3">
              <w:rPr>
                <w:noProof/>
                <w:webHidden/>
              </w:rPr>
              <w:t>7</w:t>
            </w:r>
            <w:r w:rsidR="00D811D3">
              <w:rPr>
                <w:noProof/>
                <w:webHidden/>
              </w:rPr>
              <w:fldChar w:fldCharType="end"/>
            </w:r>
          </w:hyperlink>
        </w:p>
        <w:p w14:paraId="0C078F31" w14:textId="77777777" w:rsidR="00677D06" w:rsidRDefault="009B7AFE">
          <w:r>
            <w:rPr>
              <w:b/>
              <w:bCs/>
              <w:lang w:val="pt-BR"/>
            </w:rPr>
            <w:fldChar w:fldCharType="end"/>
          </w:r>
        </w:p>
      </w:sdtContent>
    </w:sdt>
    <w:p w14:paraId="190D0207" w14:textId="77777777" w:rsidR="00F56775" w:rsidRDefault="009A4D42" w:rsidP="00F90A01">
      <w:pPr>
        <w:pStyle w:val="Ttulo1"/>
        <w:jc w:val="center"/>
      </w:pPr>
      <w:r w:rsidRPr="00854FD4">
        <w:rPr>
          <w:b/>
          <w:sz w:val="24"/>
          <w:szCs w:val="24"/>
          <w:u w:val="single"/>
        </w:rPr>
        <w:br w:type="page"/>
      </w:r>
      <w:bookmarkStart w:id="0" w:name="_Toc82420"/>
      <w:r>
        <w:lastRenderedPageBreak/>
        <w:t>Version History</w:t>
      </w:r>
      <w:bookmarkEnd w:id="0"/>
    </w:p>
    <w:p w14:paraId="23137500" w14:textId="77777777" w:rsidR="009A4D42" w:rsidRDefault="00743327" w:rsidP="00743327">
      <w:r>
        <w:t>Version 1.0</w:t>
      </w:r>
    </w:p>
    <w:p w14:paraId="3C7C4C27" w14:textId="77777777" w:rsidR="00743327" w:rsidRDefault="00743327" w:rsidP="00743327">
      <w:r>
        <w:tab/>
        <w:t>Creation of the GDD.</w:t>
      </w:r>
    </w:p>
    <w:p w14:paraId="07825521" w14:textId="77777777" w:rsidR="00D11F40" w:rsidRDefault="00D11F40" w:rsidP="00743327">
      <w:r>
        <w:t>Version 1.1</w:t>
      </w:r>
    </w:p>
    <w:p w14:paraId="2E08881D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New Interface Sketch</w:t>
      </w:r>
      <w:r w:rsidR="00D11F40">
        <w:t>.</w:t>
      </w:r>
    </w:p>
    <w:p w14:paraId="185A920F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Scoring table improvement</w:t>
      </w:r>
      <w:r w:rsidR="00D11F40">
        <w:t>.</w:t>
      </w:r>
    </w:p>
    <w:p w14:paraId="65A214E6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Sound index update</w:t>
      </w:r>
      <w:r w:rsidR="00D11F40">
        <w:t>.</w:t>
      </w:r>
    </w:p>
    <w:p w14:paraId="1608B863" w14:textId="77777777" w:rsidR="00D11F40" w:rsidRDefault="00E43B11" w:rsidP="00D11F40">
      <w:pPr>
        <w:pStyle w:val="PargrafodaLista"/>
        <w:numPr>
          <w:ilvl w:val="0"/>
          <w:numId w:val="7"/>
        </w:numPr>
      </w:pPr>
      <w:r>
        <w:t>Art and Media index update</w:t>
      </w:r>
      <w:r w:rsidR="00D11F40">
        <w:t>.</w:t>
      </w:r>
    </w:p>
    <w:p w14:paraId="679678F7" w14:textId="77777777" w:rsidR="00D11F40" w:rsidRDefault="00B103AA" w:rsidP="00B103AA">
      <w:r>
        <w:t>Version 1.2</w:t>
      </w:r>
    </w:p>
    <w:p w14:paraId="12AB951E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Created hit animations for the enemies, player, and bosses.</w:t>
      </w:r>
    </w:p>
    <w:p w14:paraId="5B845D43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>Added 3 bosses appearing in interval of time.</w:t>
      </w:r>
    </w:p>
    <w:p w14:paraId="7FFACA79" w14:textId="77777777" w:rsidR="00B103AA" w:rsidRDefault="004032F4" w:rsidP="00B103AA">
      <w:pPr>
        <w:pStyle w:val="PargrafodaLista"/>
        <w:numPr>
          <w:ilvl w:val="0"/>
          <w:numId w:val="10"/>
        </w:numPr>
      </w:pPr>
      <w:r>
        <w:t xml:space="preserve">Roberto Ito - </w:t>
      </w:r>
      <w:r w:rsidR="00B103AA">
        <w:t xml:space="preserve">Developed </w:t>
      </w:r>
      <w:r w:rsidR="004E7D89">
        <w:t xml:space="preserve">three </w:t>
      </w:r>
      <w:proofErr w:type="gramStart"/>
      <w:r w:rsidR="00B103AA">
        <w:t>bosses</w:t>
      </w:r>
      <w:proofErr w:type="gramEnd"/>
      <w:r w:rsidR="00B103AA">
        <w:t xml:space="preserve"> </w:t>
      </w:r>
      <w:r w:rsidR="004E7D89">
        <w:t xml:space="preserve">assets, animations, </w:t>
      </w:r>
      <w:r w:rsidR="00B103AA">
        <w:t>spawn, shoot, collision, and score points.</w:t>
      </w:r>
    </w:p>
    <w:p w14:paraId="53367CD1" w14:textId="0BDB3AB2" w:rsidR="00B103AA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Background modification.</w:t>
      </w:r>
    </w:p>
    <w:p w14:paraId="2606418B" w14:textId="17618BA1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Enemy moving Pattern changed for level 1.</w:t>
      </w:r>
    </w:p>
    <w:p w14:paraId="47908626" w14:textId="77272DFD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- 2 more level added. </w:t>
      </w:r>
    </w:p>
    <w:p w14:paraId="524F0BA4" w14:textId="5DFDC8B4" w:rsidR="00786F10" w:rsidRDefault="00786F10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background sound problems fixed for level 2 &amp; 3. New sounds are added for game menu, game over page, bullet shooting.</w:t>
      </w:r>
    </w:p>
    <w:p w14:paraId="6C098737" w14:textId="5DCDB011" w:rsidR="004775ED" w:rsidRDefault="004775ED" w:rsidP="00B103AA">
      <w:pPr>
        <w:pStyle w:val="PargrafodaLista"/>
        <w:numPr>
          <w:ilvl w:val="0"/>
          <w:numId w:val="10"/>
        </w:numPr>
      </w:pPr>
      <w:proofErr w:type="spellStart"/>
      <w:r>
        <w:t>Yayun</w:t>
      </w:r>
      <w:proofErr w:type="spellEnd"/>
      <w:r>
        <w:t xml:space="preserve"> Yang – enemy move pattern added for all 3 levels.</w:t>
      </w:r>
    </w:p>
    <w:p w14:paraId="6C5F3750" w14:textId="77777777" w:rsidR="00743327" w:rsidRDefault="00743327" w:rsidP="00743327"/>
    <w:p w14:paraId="1BD9ECA7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588E6C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1" w:name="_Toc82421"/>
      <w:r w:rsidRPr="008C6B2D">
        <w:lastRenderedPageBreak/>
        <w:t>Game Overview</w:t>
      </w:r>
      <w:bookmarkEnd w:id="1"/>
      <w:r w:rsidR="00BF4089">
        <w:t xml:space="preserve"> </w:t>
      </w:r>
    </w:p>
    <w:p w14:paraId="6A5C9136" w14:textId="77777777" w:rsidR="00535F43" w:rsidRPr="00996082" w:rsidRDefault="005D62D5" w:rsidP="005D62D5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Flight in your spaceship destroying obstacles and enemies that want to stop you to have your revenge against the Space Patrol Organization. Enemies shoot against your spaceship creating a </w:t>
      </w:r>
      <w:r w:rsidR="0018389D">
        <w:rPr>
          <w:i/>
          <w:sz w:val="24"/>
          <w:szCs w:val="24"/>
        </w:rPr>
        <w:t>hard</w:t>
      </w:r>
      <w:r>
        <w:rPr>
          <w:i/>
          <w:sz w:val="24"/>
          <w:szCs w:val="24"/>
        </w:rPr>
        <w:t xml:space="preserve"> path. </w:t>
      </w:r>
      <w:r w:rsidR="00996082" w:rsidRPr="00996082">
        <w:rPr>
          <w:i/>
          <w:sz w:val="24"/>
          <w:szCs w:val="24"/>
        </w:rPr>
        <w:t>You must have nerves of steel and good reflexes to get into this challenge.</w:t>
      </w:r>
      <w:r w:rsidR="00F24820">
        <w:rPr>
          <w:i/>
          <w:sz w:val="24"/>
          <w:szCs w:val="24"/>
        </w:rPr>
        <w:t xml:space="preserve"> Do not wait to start having fun with this addicting game.</w:t>
      </w:r>
    </w:p>
    <w:p w14:paraId="7C3BA57F" w14:textId="77777777" w:rsidR="00996082" w:rsidRPr="00535F43" w:rsidRDefault="00996082" w:rsidP="00535F43"/>
    <w:p w14:paraId="1748F406" w14:textId="77777777" w:rsidR="009F6693" w:rsidRPr="008C6B2D" w:rsidRDefault="009F6693" w:rsidP="00535F43">
      <w:pPr>
        <w:pStyle w:val="Ttulo1"/>
        <w:numPr>
          <w:ilvl w:val="0"/>
          <w:numId w:val="2"/>
        </w:numPr>
      </w:pPr>
      <w:bookmarkStart w:id="2" w:name="_Toc82422"/>
      <w:r w:rsidRPr="008C6B2D">
        <w:t>Game Play Mechanics</w:t>
      </w:r>
      <w:bookmarkEnd w:id="2"/>
    </w:p>
    <w:p w14:paraId="64C63975" w14:textId="77777777" w:rsidR="00C172A8" w:rsidRP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arrow keys to move your spaceship.</w:t>
      </w:r>
    </w:p>
    <w:p w14:paraId="23972EF3" w14:textId="41A635ED" w:rsidR="00C172A8" w:rsidRDefault="00C172A8" w:rsidP="00C172A8">
      <w:pPr>
        <w:spacing w:after="0"/>
        <w:ind w:left="720"/>
        <w:rPr>
          <w:i/>
          <w:sz w:val="24"/>
          <w:szCs w:val="24"/>
        </w:rPr>
      </w:pPr>
      <w:r w:rsidRPr="00C172A8">
        <w:rPr>
          <w:i/>
          <w:sz w:val="24"/>
          <w:szCs w:val="24"/>
        </w:rPr>
        <w:t>Use the space bar to shoot</w:t>
      </w:r>
      <w:r w:rsidR="004C4B3E">
        <w:rPr>
          <w:i/>
          <w:sz w:val="24"/>
          <w:szCs w:val="24"/>
        </w:rPr>
        <w:t xml:space="preserve"> (Laser or Missile)</w:t>
      </w:r>
      <w:r w:rsidRPr="00C172A8">
        <w:rPr>
          <w:i/>
          <w:sz w:val="24"/>
          <w:szCs w:val="24"/>
        </w:rPr>
        <w:t>, and destroy obstacles and enemies.</w:t>
      </w:r>
    </w:p>
    <w:p w14:paraId="189FE00E" w14:textId="54F129F7" w:rsidR="004C4B3E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When the player </w:t>
      </w:r>
      <w:proofErr w:type="gramStart"/>
      <w:r>
        <w:rPr>
          <w:i/>
          <w:sz w:val="24"/>
          <w:szCs w:val="24"/>
        </w:rPr>
        <w:t>got</w:t>
      </w:r>
      <w:proofErr w:type="gramEnd"/>
      <w:r>
        <w:rPr>
          <w:i/>
          <w:sz w:val="24"/>
          <w:szCs w:val="24"/>
        </w:rPr>
        <w:t xml:space="preserve"> shot, its health meter decreases and after five shots it dies.</w:t>
      </w:r>
    </w:p>
    <w:p w14:paraId="7ECC2030" w14:textId="7DD88C64" w:rsidR="00C172A8" w:rsidRPr="00C172A8" w:rsidRDefault="004C4B3E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If the player </w:t>
      </w:r>
      <w:r w:rsidR="00EB2CBB">
        <w:rPr>
          <w:i/>
          <w:sz w:val="24"/>
          <w:szCs w:val="24"/>
        </w:rPr>
        <w:t>collide</w:t>
      </w:r>
      <w:r>
        <w:rPr>
          <w:i/>
          <w:sz w:val="24"/>
          <w:szCs w:val="24"/>
        </w:rPr>
        <w:t>s</w:t>
      </w:r>
      <w:r w:rsidR="00EB2CBB">
        <w:rPr>
          <w:i/>
          <w:sz w:val="24"/>
          <w:szCs w:val="24"/>
        </w:rPr>
        <w:t xml:space="preserve"> with an</w:t>
      </w:r>
      <w:r>
        <w:rPr>
          <w:i/>
          <w:sz w:val="24"/>
          <w:szCs w:val="24"/>
        </w:rPr>
        <w:t>y</w:t>
      </w:r>
      <w:r w:rsidR="00EB2CBB">
        <w:rPr>
          <w:i/>
          <w:sz w:val="24"/>
          <w:szCs w:val="24"/>
        </w:rPr>
        <w:t xml:space="preserve"> object, they lose</w:t>
      </w:r>
      <w:r w:rsidR="00C172A8" w:rsidRPr="00C172A8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 w:rsidR="00C172A8" w:rsidRPr="00C172A8">
        <w:rPr>
          <w:i/>
          <w:sz w:val="24"/>
          <w:szCs w:val="24"/>
        </w:rPr>
        <w:t xml:space="preserve"> life.</w:t>
      </w:r>
    </w:p>
    <w:p w14:paraId="77FBC6C6" w14:textId="750C677A" w:rsidR="00686D09" w:rsidRDefault="003C7674" w:rsidP="00C172A8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The player has</w:t>
      </w:r>
      <w:r w:rsidR="00C172A8" w:rsidRPr="00C172A8">
        <w:rPr>
          <w:i/>
          <w:sz w:val="24"/>
          <w:szCs w:val="24"/>
        </w:rPr>
        <w:t xml:space="preserve"> five lives.</w:t>
      </w:r>
    </w:p>
    <w:p w14:paraId="11058528" w14:textId="77777777" w:rsidR="00C172A8" w:rsidRDefault="00C172A8" w:rsidP="00C172A8">
      <w:pPr>
        <w:spacing w:after="0"/>
        <w:ind w:left="720"/>
        <w:rPr>
          <w:i/>
          <w:sz w:val="24"/>
          <w:szCs w:val="24"/>
        </w:rPr>
      </w:pPr>
    </w:p>
    <w:p w14:paraId="1BD20050" w14:textId="77777777" w:rsidR="00C172A8" w:rsidRPr="008C6B2D" w:rsidRDefault="00C172A8" w:rsidP="00C172A8">
      <w:pPr>
        <w:spacing w:after="0"/>
        <w:ind w:left="720"/>
        <w:rPr>
          <w:b/>
          <w:sz w:val="24"/>
          <w:szCs w:val="24"/>
        </w:rPr>
      </w:pPr>
    </w:p>
    <w:p w14:paraId="6262BA0D" w14:textId="77777777" w:rsidR="00BF4089" w:rsidRPr="00696DA5" w:rsidRDefault="009F6693" w:rsidP="00D33301">
      <w:pPr>
        <w:pStyle w:val="Ttulo1"/>
        <w:numPr>
          <w:ilvl w:val="0"/>
          <w:numId w:val="2"/>
        </w:numPr>
      </w:pPr>
      <w:bookmarkStart w:id="3" w:name="_Toc82423"/>
      <w:r w:rsidRPr="00D33301">
        <w:t>Camera</w:t>
      </w:r>
      <w:bookmarkEnd w:id="3"/>
      <w:r w:rsidR="003E1D34">
        <w:t xml:space="preserve"> </w:t>
      </w:r>
    </w:p>
    <w:p w14:paraId="00887F62" w14:textId="77777777" w:rsidR="00E262F6" w:rsidRDefault="00E262F6" w:rsidP="00E262F6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Orthographic.</w:t>
      </w:r>
    </w:p>
    <w:p w14:paraId="0F8B9358" w14:textId="77777777" w:rsidR="00686D09" w:rsidRPr="00B20D20" w:rsidRDefault="00686D09" w:rsidP="00686D09">
      <w:pPr>
        <w:rPr>
          <w:sz w:val="24"/>
          <w:szCs w:val="24"/>
        </w:rPr>
      </w:pPr>
    </w:p>
    <w:p w14:paraId="78A0480B" w14:textId="77777777" w:rsidR="00BF4089" w:rsidRDefault="009F6693" w:rsidP="00696DA5">
      <w:pPr>
        <w:pStyle w:val="Ttulo1"/>
        <w:numPr>
          <w:ilvl w:val="0"/>
          <w:numId w:val="2"/>
        </w:numPr>
      </w:pPr>
      <w:bookmarkStart w:id="4" w:name="_Toc82424"/>
      <w:r w:rsidRPr="008C6B2D">
        <w:t>Controls</w:t>
      </w:r>
      <w:bookmarkEnd w:id="4"/>
    </w:p>
    <w:p w14:paraId="37F8D8BA" w14:textId="77777777" w:rsidR="00686D09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Arrow keys</w:t>
      </w:r>
      <w:r w:rsidR="0018342D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Move the spaceship</w:t>
      </w:r>
      <w:r w:rsidR="0018342D">
        <w:rPr>
          <w:i/>
          <w:sz w:val="24"/>
          <w:szCs w:val="24"/>
        </w:rPr>
        <w:t>.</w:t>
      </w:r>
    </w:p>
    <w:p w14:paraId="609F2A11" w14:textId="7D73F604" w:rsidR="0018342D" w:rsidRDefault="00295650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Space bar</w:t>
      </w:r>
      <w:r w:rsidR="0018342D">
        <w:rPr>
          <w:i/>
          <w:sz w:val="24"/>
          <w:szCs w:val="24"/>
        </w:rPr>
        <w:t>: S</w:t>
      </w:r>
      <w:r>
        <w:rPr>
          <w:i/>
          <w:sz w:val="24"/>
          <w:szCs w:val="24"/>
        </w:rPr>
        <w:t>hoot</w:t>
      </w:r>
      <w:r w:rsidR="004C4B3E">
        <w:rPr>
          <w:i/>
          <w:sz w:val="24"/>
          <w:szCs w:val="24"/>
        </w:rPr>
        <w:t xml:space="preserve"> (Laser or Missile)</w:t>
      </w:r>
      <w:r w:rsidR="0018342D">
        <w:rPr>
          <w:i/>
          <w:sz w:val="24"/>
          <w:szCs w:val="24"/>
        </w:rPr>
        <w:t>.</w:t>
      </w:r>
    </w:p>
    <w:p w14:paraId="551DA77D" w14:textId="77777777" w:rsidR="000130EC" w:rsidRDefault="000130EC" w:rsidP="00D412DD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B: Bomb.</w:t>
      </w:r>
      <w:r w:rsidR="00907A55">
        <w:rPr>
          <w:i/>
          <w:sz w:val="24"/>
          <w:szCs w:val="24"/>
        </w:rPr>
        <w:t xml:space="preserve"> (For future development)</w:t>
      </w:r>
    </w:p>
    <w:p w14:paraId="3F3A7269" w14:textId="77777777" w:rsidR="00FD4F9B" w:rsidRDefault="00295650" w:rsidP="00D412DD">
      <w:pPr>
        <w:pStyle w:val="PargrafodaLista"/>
        <w:rPr>
          <w:i/>
          <w:sz w:val="24"/>
          <w:szCs w:val="24"/>
        </w:rPr>
      </w:pPr>
      <w:bookmarkStart w:id="5" w:name="_GoBack"/>
      <w:bookmarkEnd w:id="5"/>
      <w:r>
        <w:rPr>
          <w:noProof/>
          <w:lang w:eastAsia="en-CA"/>
        </w:rPr>
        <w:drawing>
          <wp:inline distT="0" distB="0" distL="0" distR="0" wp14:anchorId="5B12245B" wp14:editId="6209A0C8">
            <wp:extent cx="4695825" cy="101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232" w14:textId="77777777" w:rsidR="00D412DD" w:rsidRPr="00AB692A" w:rsidRDefault="00AB692A" w:rsidP="00AB69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F5005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6" w:name="_Toc82425"/>
      <w:r w:rsidRPr="008C6B2D">
        <w:lastRenderedPageBreak/>
        <w:t>Interface</w:t>
      </w:r>
      <w:r w:rsidR="00D668E0">
        <w:t xml:space="preserve"> Sketch</w:t>
      </w:r>
      <w:bookmarkEnd w:id="6"/>
    </w:p>
    <w:p w14:paraId="259D79DA" w14:textId="2651C6AB" w:rsidR="00AB692A" w:rsidRDefault="00B16D77" w:rsidP="00FF138B">
      <w:pPr>
        <w:pStyle w:val="PargrafodaLista"/>
        <w:rPr>
          <w:sz w:val="24"/>
          <w:szCs w:val="24"/>
        </w:rPr>
      </w:pPr>
      <w:r w:rsidRPr="00B16D77">
        <w:rPr>
          <w:sz w:val="24"/>
          <w:szCs w:val="24"/>
        </w:rPr>
        <w:drawing>
          <wp:inline distT="0" distB="0" distL="0" distR="0" wp14:anchorId="2A3F4C63" wp14:editId="427106D4">
            <wp:extent cx="2552700" cy="2552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637" w14:textId="35A697EF" w:rsidR="00FF138B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</w:t>
      </w:r>
      <w:r w:rsidR="00B16D77">
        <w:rPr>
          <w:i/>
          <w:sz w:val="24"/>
          <w:szCs w:val="24"/>
        </w:rPr>
        <w:t>gauge in</w:t>
      </w:r>
      <w:r>
        <w:rPr>
          <w:i/>
          <w:sz w:val="24"/>
          <w:szCs w:val="24"/>
        </w:rPr>
        <w:t xml:space="preserve"> the left top is the </w:t>
      </w:r>
      <w:r w:rsidR="00B16D77">
        <w:rPr>
          <w:i/>
          <w:sz w:val="24"/>
          <w:szCs w:val="24"/>
        </w:rPr>
        <w:t>player’s health meter</w:t>
      </w:r>
      <w:r w:rsidR="00FF138B">
        <w:rPr>
          <w:i/>
          <w:sz w:val="24"/>
          <w:szCs w:val="24"/>
        </w:rPr>
        <w:t>.</w:t>
      </w:r>
      <w:r w:rsidR="004C4B3E">
        <w:rPr>
          <w:i/>
          <w:sz w:val="24"/>
          <w:szCs w:val="24"/>
        </w:rPr>
        <w:t xml:space="preserve"> </w:t>
      </w:r>
    </w:p>
    <w:p w14:paraId="4DBBE389" w14:textId="387457CD" w:rsidR="00D12333" w:rsidRDefault="00D12333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number to the right top is the </w:t>
      </w:r>
      <w:r w:rsidR="00EE7D0B">
        <w:rPr>
          <w:i/>
          <w:sz w:val="24"/>
          <w:szCs w:val="24"/>
        </w:rPr>
        <w:t>score</w:t>
      </w:r>
      <w:r>
        <w:rPr>
          <w:i/>
          <w:sz w:val="24"/>
          <w:szCs w:val="24"/>
        </w:rPr>
        <w:t>.</w:t>
      </w:r>
    </w:p>
    <w:p w14:paraId="3C14EA84" w14:textId="73500B88" w:rsidR="00D12333" w:rsidRDefault="00EE7D0B" w:rsidP="00FF138B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Lives are </w:t>
      </w:r>
      <w:r w:rsidR="00B16D77">
        <w:rPr>
          <w:i/>
          <w:sz w:val="24"/>
          <w:szCs w:val="24"/>
        </w:rPr>
        <w:t>i</w:t>
      </w:r>
      <w:r w:rsidR="00D12333">
        <w:rPr>
          <w:i/>
          <w:sz w:val="24"/>
          <w:szCs w:val="24"/>
        </w:rPr>
        <w:t xml:space="preserve">n the </w:t>
      </w:r>
      <w:r>
        <w:rPr>
          <w:i/>
          <w:sz w:val="24"/>
          <w:szCs w:val="24"/>
        </w:rPr>
        <w:t>bottom right.</w:t>
      </w:r>
      <w:r w:rsidR="00D12333">
        <w:rPr>
          <w:i/>
          <w:sz w:val="24"/>
          <w:szCs w:val="24"/>
        </w:rPr>
        <w:t xml:space="preserve"> </w:t>
      </w:r>
    </w:p>
    <w:p w14:paraId="0975AB70" w14:textId="77777777" w:rsidR="00686D09" w:rsidRPr="00B20D20" w:rsidRDefault="00686D09" w:rsidP="00686D09">
      <w:pPr>
        <w:rPr>
          <w:sz w:val="24"/>
          <w:szCs w:val="24"/>
        </w:rPr>
      </w:pPr>
    </w:p>
    <w:p w14:paraId="023EA73B" w14:textId="77777777" w:rsidR="00BF4089" w:rsidRPr="00BF4089" w:rsidRDefault="009F6693" w:rsidP="00696DA5">
      <w:pPr>
        <w:pStyle w:val="Ttulo1"/>
        <w:numPr>
          <w:ilvl w:val="0"/>
          <w:numId w:val="2"/>
        </w:numPr>
      </w:pPr>
      <w:bookmarkStart w:id="7" w:name="_Toc82426"/>
      <w:r w:rsidRPr="008C6B2D">
        <w:t>Game World</w:t>
      </w:r>
      <w:bookmarkEnd w:id="7"/>
      <w:r w:rsidR="003E1D34">
        <w:t xml:space="preserve"> </w:t>
      </w:r>
    </w:p>
    <w:p w14:paraId="38A2371C" w14:textId="77777777" w:rsidR="009F6693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It is a </w:t>
      </w:r>
      <w:r w:rsidR="00AB692A">
        <w:rPr>
          <w:i/>
          <w:sz w:val="24"/>
          <w:szCs w:val="24"/>
        </w:rPr>
        <w:t xml:space="preserve">space background </w:t>
      </w:r>
      <w:r w:rsidR="008E105B">
        <w:rPr>
          <w:i/>
          <w:sz w:val="24"/>
          <w:szCs w:val="24"/>
        </w:rPr>
        <w:t>with some objects floating, for example, asteroids</w:t>
      </w:r>
      <w:r>
        <w:rPr>
          <w:i/>
          <w:sz w:val="24"/>
          <w:szCs w:val="24"/>
        </w:rPr>
        <w:t>.</w:t>
      </w:r>
    </w:p>
    <w:p w14:paraId="4228FB40" w14:textId="77777777" w:rsidR="008E105B" w:rsidRPr="00BF4089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>The enemies come from the top-down direction.</w:t>
      </w:r>
    </w:p>
    <w:p w14:paraId="393B9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EB8CCB1" w14:textId="77777777" w:rsidR="009F6693" w:rsidRDefault="009F6693" w:rsidP="00696DA5">
      <w:pPr>
        <w:pStyle w:val="Ttulo1"/>
        <w:numPr>
          <w:ilvl w:val="0"/>
          <w:numId w:val="2"/>
        </w:numPr>
      </w:pPr>
      <w:bookmarkStart w:id="8" w:name="_Toc82427"/>
      <w:r w:rsidRPr="008C6B2D">
        <w:t>Levels</w:t>
      </w:r>
      <w:bookmarkEnd w:id="8"/>
      <w:r w:rsidRPr="008C6B2D">
        <w:t xml:space="preserve"> </w:t>
      </w:r>
    </w:p>
    <w:p w14:paraId="52918342" w14:textId="77777777" w:rsidR="00BF4089" w:rsidRDefault="00441322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8E105B">
        <w:rPr>
          <w:i/>
          <w:sz w:val="24"/>
          <w:szCs w:val="24"/>
        </w:rPr>
        <w:t>three</w:t>
      </w:r>
      <w:r>
        <w:rPr>
          <w:i/>
          <w:sz w:val="24"/>
          <w:szCs w:val="24"/>
        </w:rPr>
        <w:t xml:space="preserve"> levels in a single player mode.</w:t>
      </w:r>
    </w:p>
    <w:p w14:paraId="33655677" w14:textId="2AB1B921" w:rsidR="00A07455" w:rsidRDefault="008E105B" w:rsidP="00BF4089">
      <w:pPr>
        <w:pStyle w:val="PargrafodaList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levels are similar with different </w:t>
      </w:r>
      <w:r w:rsidR="00FE5ACC">
        <w:rPr>
          <w:i/>
          <w:sz w:val="24"/>
          <w:szCs w:val="24"/>
        </w:rPr>
        <w:t xml:space="preserve">background, sound, </w:t>
      </w:r>
      <w:r>
        <w:rPr>
          <w:i/>
          <w:sz w:val="24"/>
          <w:szCs w:val="24"/>
        </w:rPr>
        <w:t>difficulties and bosses</w:t>
      </w:r>
      <w:r w:rsidR="00A07455">
        <w:rPr>
          <w:i/>
          <w:sz w:val="24"/>
          <w:szCs w:val="24"/>
        </w:rPr>
        <w:t>.</w:t>
      </w:r>
    </w:p>
    <w:p w14:paraId="51B2E4C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6FE8B91" w14:textId="77777777" w:rsidR="009F6693" w:rsidRPr="008C6B2D" w:rsidRDefault="009F6693" w:rsidP="00696DA5">
      <w:pPr>
        <w:pStyle w:val="Ttulo1"/>
        <w:numPr>
          <w:ilvl w:val="0"/>
          <w:numId w:val="2"/>
        </w:numPr>
      </w:pPr>
      <w:bookmarkStart w:id="9" w:name="_Toc82428"/>
      <w:r w:rsidRPr="008C6B2D">
        <w:t>Game Progression</w:t>
      </w:r>
      <w:bookmarkEnd w:id="9"/>
    </w:p>
    <w:p w14:paraId="7E3D1024" w14:textId="77777777" w:rsidR="00686D09" w:rsidRDefault="00441322" w:rsidP="00465A58">
      <w:pPr>
        <w:ind w:left="720"/>
        <w:rPr>
          <w:i/>
          <w:sz w:val="24"/>
          <w:szCs w:val="24"/>
        </w:rPr>
      </w:pPr>
      <w:r w:rsidRPr="00441322">
        <w:rPr>
          <w:i/>
          <w:sz w:val="24"/>
          <w:szCs w:val="24"/>
        </w:rPr>
        <w:t xml:space="preserve">The player </w:t>
      </w:r>
      <w:r>
        <w:rPr>
          <w:i/>
          <w:sz w:val="24"/>
          <w:szCs w:val="24"/>
        </w:rPr>
        <w:t>has to pass t</w:t>
      </w:r>
      <w:r w:rsidR="008E105B">
        <w:rPr>
          <w:i/>
          <w:sz w:val="24"/>
          <w:szCs w:val="24"/>
        </w:rPr>
        <w:t xml:space="preserve">hrough </w:t>
      </w:r>
      <w:r w:rsidR="00465A58">
        <w:rPr>
          <w:i/>
          <w:sz w:val="24"/>
          <w:szCs w:val="24"/>
        </w:rPr>
        <w:t>three different</w:t>
      </w:r>
      <w:r>
        <w:rPr>
          <w:i/>
          <w:sz w:val="24"/>
          <w:szCs w:val="24"/>
        </w:rPr>
        <w:t xml:space="preserve"> levels destroying the </w:t>
      </w:r>
      <w:r w:rsidR="00465A58">
        <w:rPr>
          <w:i/>
          <w:sz w:val="24"/>
          <w:szCs w:val="24"/>
        </w:rPr>
        <w:t>enemies, bosses and avoiding space objects</w:t>
      </w:r>
      <w:r>
        <w:rPr>
          <w:i/>
          <w:sz w:val="24"/>
          <w:szCs w:val="24"/>
        </w:rPr>
        <w:t>.</w:t>
      </w:r>
    </w:p>
    <w:p w14:paraId="07A12673" w14:textId="77777777" w:rsidR="00461BC4" w:rsidRDefault="00461B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4C4CB682" w14:textId="77777777" w:rsidR="00BA6B92" w:rsidRDefault="00BA6B92" w:rsidP="00696DA5">
      <w:pPr>
        <w:pStyle w:val="Ttulo1"/>
        <w:numPr>
          <w:ilvl w:val="0"/>
          <w:numId w:val="2"/>
        </w:numPr>
      </w:pPr>
      <w:bookmarkStart w:id="10" w:name="_Toc82429"/>
      <w:r>
        <w:t>Characters</w:t>
      </w:r>
      <w:bookmarkEnd w:id="10"/>
    </w:p>
    <w:p w14:paraId="360283ED" w14:textId="77777777" w:rsidR="00BA6B92" w:rsidRDefault="00BA6B92" w:rsidP="00BA6B92">
      <w:pPr>
        <w:spacing w:after="0"/>
        <w:ind w:left="720"/>
      </w:pPr>
      <w:r>
        <w:t>Hero’s spaceship is silver and can use different weapons.</w:t>
      </w:r>
    </w:p>
    <w:p w14:paraId="198BE7C1" w14:textId="77777777" w:rsidR="00BA6B92" w:rsidRDefault="00BA6B92" w:rsidP="00BA6B92">
      <w:pPr>
        <w:spacing w:after="0"/>
        <w:ind w:left="720"/>
      </w:pPr>
    </w:p>
    <w:p w14:paraId="2746839F" w14:textId="77777777" w:rsidR="00BA6B92" w:rsidRPr="00BA6B92" w:rsidRDefault="00BA6B92" w:rsidP="00BA6B92">
      <w:pPr>
        <w:spacing w:after="0"/>
        <w:ind w:left="720"/>
      </w:pPr>
    </w:p>
    <w:p w14:paraId="5734408E" w14:textId="77777777" w:rsidR="00620E5F" w:rsidRDefault="00E6435F" w:rsidP="00696DA5">
      <w:pPr>
        <w:pStyle w:val="Ttulo1"/>
        <w:numPr>
          <w:ilvl w:val="0"/>
          <w:numId w:val="2"/>
        </w:numPr>
      </w:pPr>
      <w:bookmarkStart w:id="11" w:name="_Toc82430"/>
      <w:r>
        <w:t>Enemies</w:t>
      </w:r>
      <w:bookmarkEnd w:id="11"/>
    </w:p>
    <w:p w14:paraId="0A9D609B" w14:textId="77777777" w:rsidR="00620E5F" w:rsidRDefault="00620E5F" w:rsidP="00620E5F">
      <w:pPr>
        <w:spacing w:after="0"/>
        <w:ind w:left="720"/>
      </w:pPr>
      <w:r>
        <w:t>Meteor: A static object that appears some times through the level.</w:t>
      </w:r>
    </w:p>
    <w:p w14:paraId="528FC5B1" w14:textId="77777777" w:rsidR="00620E5F" w:rsidRDefault="00620E5F" w:rsidP="00620E5F">
      <w:pPr>
        <w:spacing w:after="0"/>
        <w:ind w:left="720"/>
      </w:pPr>
      <w:r>
        <w:t>Enemy: Enemy spaceship that shoots against the player’s spaceship.</w:t>
      </w:r>
    </w:p>
    <w:p w14:paraId="709FF7A8" w14:textId="77777777" w:rsidR="00620E5F" w:rsidRDefault="00620E5F" w:rsidP="00620E5F">
      <w:pPr>
        <w:spacing w:after="0"/>
        <w:ind w:left="720"/>
      </w:pPr>
      <w:r>
        <w:t>Boss: A different enemy spaceship with special weapons.</w:t>
      </w:r>
    </w:p>
    <w:p w14:paraId="43ECD880" w14:textId="77777777" w:rsidR="00620E5F" w:rsidRDefault="00620E5F" w:rsidP="00620E5F">
      <w:pPr>
        <w:spacing w:after="0"/>
        <w:ind w:left="720"/>
      </w:pPr>
    </w:p>
    <w:p w14:paraId="703A72B3" w14:textId="77777777" w:rsidR="00E6435F" w:rsidRPr="00620E5F" w:rsidRDefault="00E6435F" w:rsidP="00620E5F">
      <w:pPr>
        <w:spacing w:after="0"/>
        <w:ind w:left="720"/>
      </w:pPr>
    </w:p>
    <w:p w14:paraId="0D4F32D1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2" w:name="_Toc82431"/>
      <w:r>
        <w:t>Weapons</w:t>
      </w:r>
      <w:bookmarkEnd w:id="12"/>
    </w:p>
    <w:p w14:paraId="325D4415" w14:textId="3BD2B192" w:rsidR="00E6435F" w:rsidRDefault="00E6435F" w:rsidP="00E6435F">
      <w:pPr>
        <w:spacing w:after="0"/>
        <w:ind w:left="720"/>
      </w:pPr>
      <w:r>
        <w:t>Normal shoot</w:t>
      </w:r>
      <w:r w:rsidR="006E0CC3">
        <w:t>: Laser</w:t>
      </w:r>
      <w:r>
        <w:t>.</w:t>
      </w:r>
    </w:p>
    <w:p w14:paraId="3F09B065" w14:textId="64BD92EF" w:rsidR="00C86EF2" w:rsidRDefault="006E0CC3" w:rsidP="0046566B">
      <w:pPr>
        <w:spacing w:after="0"/>
        <w:ind w:left="720"/>
      </w:pPr>
      <w:r>
        <w:t xml:space="preserve">Second weapon: </w:t>
      </w:r>
      <w:r w:rsidR="00E6435F">
        <w:t>Missiles.</w:t>
      </w:r>
    </w:p>
    <w:p w14:paraId="71C0F991" w14:textId="77777777" w:rsidR="00E6435F" w:rsidRDefault="00E6435F" w:rsidP="00E6435F">
      <w:pPr>
        <w:spacing w:after="0"/>
        <w:ind w:left="720"/>
      </w:pPr>
    </w:p>
    <w:p w14:paraId="13331894" w14:textId="77777777" w:rsidR="00E6435F" w:rsidRPr="00E6435F" w:rsidRDefault="00E6435F" w:rsidP="00E6435F">
      <w:pPr>
        <w:spacing w:after="0"/>
        <w:ind w:left="720"/>
      </w:pPr>
    </w:p>
    <w:p w14:paraId="2A42A4A2" w14:textId="77777777" w:rsidR="00E6435F" w:rsidRDefault="00E6435F" w:rsidP="00696DA5">
      <w:pPr>
        <w:pStyle w:val="Ttulo1"/>
        <w:numPr>
          <w:ilvl w:val="0"/>
          <w:numId w:val="2"/>
        </w:numPr>
      </w:pPr>
      <w:bookmarkStart w:id="13" w:name="_Toc82432"/>
      <w:r>
        <w:t>Items</w:t>
      </w:r>
      <w:bookmarkEnd w:id="13"/>
    </w:p>
    <w:p w14:paraId="59B29D89" w14:textId="34F0BCF1" w:rsidR="00E6435F" w:rsidRDefault="006E0CC3" w:rsidP="00E6435F">
      <w:pPr>
        <w:ind w:left="720"/>
      </w:pPr>
      <w:r>
        <w:t xml:space="preserve">After killing an enemy, a missile can appear in the stage. If the player gets this missile, the </w:t>
      </w:r>
      <w:proofErr w:type="gramStart"/>
      <w:r>
        <w:t>laser will be replaced by the missile, a more powerful weapon</w:t>
      </w:r>
      <w:proofErr w:type="gramEnd"/>
      <w:r w:rsidR="00E6435F">
        <w:t>.</w:t>
      </w:r>
    </w:p>
    <w:p w14:paraId="345283EF" w14:textId="77777777" w:rsidR="00E6435F" w:rsidRDefault="00E6435F" w:rsidP="00E6435F">
      <w:pPr>
        <w:ind w:left="720"/>
      </w:pPr>
    </w:p>
    <w:p w14:paraId="5C9C48A1" w14:textId="77777777" w:rsidR="00E6435F" w:rsidRPr="00E6435F" w:rsidRDefault="00E6435F" w:rsidP="00E6435F">
      <w:pPr>
        <w:ind w:left="720"/>
      </w:pPr>
    </w:p>
    <w:p w14:paraId="729B3C66" w14:textId="77777777" w:rsidR="00686D09" w:rsidRPr="005C2F0F" w:rsidRDefault="009F6693" w:rsidP="00696DA5">
      <w:pPr>
        <w:pStyle w:val="Ttulo1"/>
        <w:numPr>
          <w:ilvl w:val="0"/>
          <w:numId w:val="2"/>
        </w:numPr>
      </w:pPr>
      <w:bookmarkStart w:id="14" w:name="_Toc82433"/>
      <w:r w:rsidRPr="005C2F0F">
        <w:t>Scoring</w:t>
      </w:r>
      <w:bookmarkEnd w:id="14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34"/>
      </w:tblGrid>
      <w:tr w:rsidR="00A07455" w14:paraId="7D054D8B" w14:textId="77777777" w:rsidTr="00E10188">
        <w:tc>
          <w:tcPr>
            <w:tcW w:w="1969" w:type="dxa"/>
          </w:tcPr>
          <w:p w14:paraId="4869152F" w14:textId="77777777" w:rsidR="00A07455" w:rsidRPr="00A07455" w:rsidRDefault="00CB543F" w:rsidP="00A07455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Object</w:t>
            </w:r>
          </w:p>
        </w:tc>
        <w:tc>
          <w:tcPr>
            <w:tcW w:w="1134" w:type="dxa"/>
          </w:tcPr>
          <w:p w14:paraId="025E76EF" w14:textId="77777777" w:rsidR="00A07455" w:rsidRPr="00A07455" w:rsidRDefault="00A07455" w:rsidP="00A07455">
            <w:pPr>
              <w:jc w:val="center"/>
              <w:rPr>
                <w:b/>
                <w:i/>
                <w:sz w:val="24"/>
                <w:szCs w:val="24"/>
              </w:rPr>
            </w:pPr>
            <w:r w:rsidRPr="00A07455">
              <w:rPr>
                <w:b/>
                <w:i/>
                <w:sz w:val="24"/>
                <w:szCs w:val="24"/>
              </w:rPr>
              <w:t>Points</w:t>
            </w:r>
          </w:p>
        </w:tc>
      </w:tr>
      <w:tr w:rsidR="00A07455" w14:paraId="0F6AFF3D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4F7CB978" w14:textId="77777777" w:rsidR="00A07455" w:rsidRDefault="00CB543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</w:t>
            </w:r>
            <w:r w:rsidR="00F27DCF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EE4179E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27DCF" w14:paraId="5134610B" w14:textId="77777777" w:rsidTr="00E10188">
        <w:tc>
          <w:tcPr>
            <w:tcW w:w="1969" w:type="dxa"/>
          </w:tcPr>
          <w:p w14:paraId="16CE7DF0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2</w:t>
            </w:r>
          </w:p>
        </w:tc>
        <w:tc>
          <w:tcPr>
            <w:tcW w:w="1134" w:type="dxa"/>
          </w:tcPr>
          <w:p w14:paraId="0AC20B33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</w:t>
            </w:r>
          </w:p>
        </w:tc>
      </w:tr>
      <w:tr w:rsidR="00F27DCF" w14:paraId="4BF0B1CA" w14:textId="77777777" w:rsidTr="00E10188">
        <w:tc>
          <w:tcPr>
            <w:tcW w:w="1969" w:type="dxa"/>
          </w:tcPr>
          <w:p w14:paraId="617BC1B4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3</w:t>
            </w:r>
          </w:p>
        </w:tc>
        <w:tc>
          <w:tcPr>
            <w:tcW w:w="1134" w:type="dxa"/>
          </w:tcPr>
          <w:p w14:paraId="63C30702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</w:p>
        </w:tc>
      </w:tr>
      <w:tr w:rsidR="00F27DCF" w14:paraId="0D01EC0B" w14:textId="77777777" w:rsidTr="00E43B11">
        <w:tc>
          <w:tcPr>
            <w:tcW w:w="1969" w:type="dxa"/>
            <w:tcBorders>
              <w:bottom w:val="single" w:sz="4" w:space="0" w:color="auto"/>
            </w:tcBorders>
          </w:tcPr>
          <w:p w14:paraId="6BE178F5" w14:textId="77777777" w:rsidR="00F27DCF" w:rsidRDefault="00F27DCF" w:rsidP="00CB543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Enemy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EA4265" w14:textId="77777777" w:rsidR="00F27DCF" w:rsidRDefault="00F27DC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</w:t>
            </w:r>
          </w:p>
        </w:tc>
      </w:tr>
      <w:tr w:rsidR="00A07455" w14:paraId="642D6FDE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330" w14:textId="05CB75F2" w:rsidR="00A07455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9CF6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</w:tr>
      <w:tr w:rsidR="006E0CC3" w14:paraId="31A5690B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A20B" w14:textId="1B3BB5B6" w:rsidR="006E0CC3" w:rsidRDefault="006E0CC3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Meteor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3DA9" w14:textId="6D6EDC0B" w:rsidR="006E0CC3" w:rsidRDefault="006E0CC3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A07455" w14:paraId="2EA185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8412" w14:textId="77777777" w:rsidR="00A07455" w:rsidRDefault="00CB543F" w:rsidP="004413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</w:t>
            </w:r>
            <w:r w:rsidR="00B40BA1"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7A02" w14:textId="77777777" w:rsidR="00A07455" w:rsidRDefault="00CB543F" w:rsidP="00E10188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1000</w:t>
            </w:r>
          </w:p>
        </w:tc>
      </w:tr>
      <w:tr w:rsidR="00B40BA1" w14:paraId="5C18A286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CD55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E443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2000</w:t>
            </w:r>
          </w:p>
        </w:tc>
      </w:tr>
      <w:tr w:rsidR="00B40BA1" w14:paraId="2F5039E7" w14:textId="77777777" w:rsidTr="00E43B11">
        <w:tc>
          <w:tcPr>
            <w:tcW w:w="1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D3C2" w14:textId="77777777" w:rsidR="00B40BA1" w:rsidRDefault="00B40BA1" w:rsidP="00B40BA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Boss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9497" w14:textId="77777777" w:rsidR="00B40BA1" w:rsidRDefault="00B40BA1" w:rsidP="00B40BA1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3000</w:t>
            </w:r>
          </w:p>
        </w:tc>
      </w:tr>
    </w:tbl>
    <w:p w14:paraId="33CA0C9D" w14:textId="77777777" w:rsidR="00686D09" w:rsidRDefault="00686D09" w:rsidP="00461BC4">
      <w:pPr>
        <w:tabs>
          <w:tab w:val="left" w:pos="3450"/>
        </w:tabs>
        <w:rPr>
          <w:sz w:val="24"/>
          <w:szCs w:val="24"/>
        </w:rPr>
      </w:pPr>
    </w:p>
    <w:p w14:paraId="6952B7A1" w14:textId="77777777" w:rsidR="00EB07A8" w:rsidRDefault="00EB07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5B781A" w14:textId="77777777" w:rsidR="00461BC4" w:rsidRDefault="00461BC4" w:rsidP="00461BC4">
      <w:pPr>
        <w:tabs>
          <w:tab w:val="left" w:pos="3450"/>
        </w:tabs>
        <w:rPr>
          <w:sz w:val="24"/>
          <w:szCs w:val="24"/>
        </w:rPr>
      </w:pPr>
    </w:p>
    <w:p w14:paraId="411B4467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5" w:name="_Toc82434"/>
      <w:r>
        <w:t>Sound Index</w:t>
      </w:r>
      <w:bookmarkEnd w:id="15"/>
    </w:p>
    <w:p w14:paraId="4E1BFDC8" w14:textId="0996003B" w:rsidR="00EB07A8" w:rsidRDefault="00E81ED9" w:rsidP="00F74CC0">
      <w:pPr>
        <w:pStyle w:val="PargrafodaLista"/>
        <w:numPr>
          <w:ilvl w:val="0"/>
          <w:numId w:val="8"/>
        </w:numPr>
      </w:pPr>
      <w:r>
        <w:t>The l</w:t>
      </w:r>
      <w:r w:rsidR="00A20587">
        <w:t>evel1</w:t>
      </w:r>
      <w:r w:rsidR="00EB07A8">
        <w:t>.mp3 from bensound.com.</w:t>
      </w:r>
    </w:p>
    <w:p w14:paraId="22E3BDBF" w14:textId="11F89CB6" w:rsidR="007A6018" w:rsidRDefault="00E81ED9" w:rsidP="00F74CC0">
      <w:pPr>
        <w:pStyle w:val="PargrafodaLista"/>
        <w:numPr>
          <w:ilvl w:val="0"/>
          <w:numId w:val="8"/>
        </w:numPr>
      </w:pPr>
      <w:r>
        <w:t>The e</w:t>
      </w:r>
      <w:r w:rsidR="00EB07A8">
        <w:t xml:space="preserve">xplosion.mp3 from </w:t>
      </w:r>
      <w:r w:rsidR="00EB07A8" w:rsidRPr="00EB07A8">
        <w:t xml:space="preserve">Beginning HTML 5 Games with </w:t>
      </w:r>
      <w:proofErr w:type="spellStart"/>
      <w:r w:rsidR="00EB07A8" w:rsidRPr="00EB07A8">
        <w:t>CreateJS</w:t>
      </w:r>
      <w:proofErr w:type="spellEnd"/>
      <w:r w:rsidR="00EB07A8">
        <w:t xml:space="preserve"> book example.</w:t>
      </w:r>
    </w:p>
    <w:p w14:paraId="46E9FC05" w14:textId="737CF199" w:rsidR="00E81ED9" w:rsidRDefault="00E81ED9" w:rsidP="00F74CC0">
      <w:pPr>
        <w:pStyle w:val="PargrafodaLista"/>
        <w:numPr>
          <w:ilvl w:val="0"/>
          <w:numId w:val="8"/>
        </w:numPr>
      </w:pPr>
      <w:r>
        <w:t xml:space="preserve">The level2.mp3, level3.wav, menu.wav, bullet.wav and gameover.wav are from </w:t>
      </w:r>
      <w:r w:rsidRPr="00E81ED9">
        <w:t>playonloop</w:t>
      </w:r>
      <w:r>
        <w:t>.com</w:t>
      </w:r>
    </w:p>
    <w:p w14:paraId="15F304EF" w14:textId="77777777" w:rsidR="007A6018" w:rsidRDefault="007A6018" w:rsidP="007A6018"/>
    <w:p w14:paraId="2710EF4F" w14:textId="77777777" w:rsidR="007A6018" w:rsidRPr="007A6018" w:rsidRDefault="007A6018" w:rsidP="007A6018"/>
    <w:p w14:paraId="4FB9832A" w14:textId="77777777" w:rsidR="007A6018" w:rsidRDefault="007A6018" w:rsidP="00673CE4">
      <w:pPr>
        <w:pStyle w:val="Ttulo1"/>
        <w:numPr>
          <w:ilvl w:val="0"/>
          <w:numId w:val="2"/>
        </w:numPr>
      </w:pPr>
      <w:bookmarkStart w:id="16" w:name="_Toc82435"/>
      <w:r>
        <w:t>Story Index</w:t>
      </w:r>
      <w:bookmarkEnd w:id="16"/>
    </w:p>
    <w:p w14:paraId="1AE9B774" w14:textId="77777777" w:rsidR="007A6018" w:rsidRDefault="007A6018" w:rsidP="007A6018"/>
    <w:p w14:paraId="132FA4C6" w14:textId="77777777" w:rsidR="007A6018" w:rsidRDefault="007A6018" w:rsidP="007A6018"/>
    <w:p w14:paraId="25D10C49" w14:textId="77777777" w:rsidR="007A6018" w:rsidRPr="007A6018" w:rsidRDefault="007A6018" w:rsidP="007A6018"/>
    <w:p w14:paraId="5FD10384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7" w:name="_Toc82436"/>
      <w:r>
        <w:t>Art and Multimedia Index</w:t>
      </w:r>
      <w:bookmarkEnd w:id="17"/>
    </w:p>
    <w:p w14:paraId="7080C53A" w14:textId="77777777" w:rsidR="00516C49" w:rsidRDefault="00F74CC0" w:rsidP="00F74CC0">
      <w:pPr>
        <w:pStyle w:val="PargrafodaLista"/>
        <w:numPr>
          <w:ilvl w:val="0"/>
          <w:numId w:val="9"/>
        </w:numPr>
      </w:pPr>
      <w:r>
        <w:t xml:space="preserve">Explosion sprite sheet from </w:t>
      </w:r>
      <w:proofErr w:type="spellStart"/>
      <w:r>
        <w:t>shutterstock</w:t>
      </w:r>
      <w:proofErr w:type="spellEnd"/>
      <w:r>
        <w:t>.</w:t>
      </w:r>
    </w:p>
    <w:p w14:paraId="171B3FF4" w14:textId="77777777" w:rsidR="00F74CC0" w:rsidRDefault="00F74CC0" w:rsidP="00F74CC0">
      <w:pPr>
        <w:pStyle w:val="PargrafodaLista"/>
        <w:numPr>
          <w:ilvl w:val="0"/>
          <w:numId w:val="9"/>
        </w:numPr>
      </w:pPr>
      <w:r>
        <w:t xml:space="preserve">Hero’s spaceship from </w:t>
      </w:r>
      <w:r w:rsidRPr="00F74CC0">
        <w:t>millionth</w:t>
      </w:r>
      <w:r>
        <w:t xml:space="preserve"> </w:t>
      </w:r>
      <w:r w:rsidRPr="00F74CC0">
        <w:t>vector</w:t>
      </w:r>
      <w:r>
        <w:t>.</w:t>
      </w:r>
    </w:p>
    <w:p w14:paraId="0FDC713A" w14:textId="3CEDCEF6" w:rsidR="00F74CC0" w:rsidRDefault="00F74CC0" w:rsidP="00CF66E4">
      <w:pPr>
        <w:pStyle w:val="PargrafodaLista"/>
        <w:numPr>
          <w:ilvl w:val="0"/>
          <w:numId w:val="9"/>
        </w:numPr>
      </w:pPr>
      <w:r>
        <w:t xml:space="preserve">Alien Spaceship Pack from </w:t>
      </w:r>
      <w:proofErr w:type="spellStart"/>
      <w:r>
        <w:t>OpenGameArt</w:t>
      </w:r>
      <w:proofErr w:type="spellEnd"/>
      <w:r>
        <w:t>.</w:t>
      </w:r>
    </w:p>
    <w:p w14:paraId="16F080AF" w14:textId="77777777" w:rsidR="00516C49" w:rsidRPr="00516C49" w:rsidRDefault="00516C49" w:rsidP="00516C49"/>
    <w:p w14:paraId="23857F69" w14:textId="77777777" w:rsidR="00516C49" w:rsidRDefault="00516C49" w:rsidP="00673CE4">
      <w:pPr>
        <w:pStyle w:val="Ttulo1"/>
        <w:numPr>
          <w:ilvl w:val="0"/>
          <w:numId w:val="2"/>
        </w:numPr>
      </w:pPr>
      <w:bookmarkStart w:id="18" w:name="_Toc82437"/>
      <w:r>
        <w:t>Design Notes</w:t>
      </w:r>
      <w:bookmarkEnd w:id="18"/>
    </w:p>
    <w:p w14:paraId="53759DB5" w14:textId="77777777" w:rsidR="00516C49" w:rsidRDefault="00516C49" w:rsidP="00516C49">
      <w:pPr>
        <w:pStyle w:val="Ttulo1"/>
        <w:ind w:left="720"/>
      </w:pPr>
    </w:p>
    <w:p w14:paraId="62301C4B" w14:textId="77777777" w:rsidR="00673CE4" w:rsidRDefault="00673CE4" w:rsidP="00673CE4">
      <w:pPr>
        <w:pStyle w:val="Ttulo1"/>
        <w:numPr>
          <w:ilvl w:val="0"/>
          <w:numId w:val="2"/>
        </w:numPr>
      </w:pPr>
      <w:bookmarkStart w:id="19" w:name="_Toc82438"/>
      <w:r>
        <w:t>Future Features</w:t>
      </w:r>
      <w:bookmarkEnd w:id="19"/>
    </w:p>
    <w:p w14:paraId="6ABA4688" w14:textId="77777777" w:rsidR="00C5378F" w:rsidRPr="008A7CAF" w:rsidRDefault="008A7CAF" w:rsidP="00437C9E">
      <w:pPr>
        <w:ind w:left="720"/>
      </w:pPr>
      <w:r>
        <w:t>Bombs.</w:t>
      </w:r>
    </w:p>
    <w:sectPr w:rsidR="00C5378F" w:rsidRPr="008A7CA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5E972" w14:textId="77777777" w:rsidR="00421B82" w:rsidRDefault="00421B82" w:rsidP="00C152DC">
      <w:pPr>
        <w:spacing w:after="0" w:line="240" w:lineRule="auto"/>
      </w:pPr>
      <w:r>
        <w:separator/>
      </w:r>
    </w:p>
  </w:endnote>
  <w:endnote w:type="continuationSeparator" w:id="0">
    <w:p w14:paraId="0F5E0FDF" w14:textId="77777777" w:rsidR="00421B82" w:rsidRDefault="00421B8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A191" w14:textId="71E40D19" w:rsidR="00AA765B" w:rsidRDefault="00E1088C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85657" w:rsidRPr="00285657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43A2DE7D" w14:textId="77777777" w:rsidR="00AA765B" w:rsidRDefault="00AA76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811FA" w14:textId="64C1CD38" w:rsidR="00AA765B" w:rsidRDefault="00DB6FE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85657" w:rsidRPr="00285657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14:paraId="67D65918" w14:textId="77777777" w:rsidR="00AA765B" w:rsidRDefault="00AA76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FAE36" w14:textId="77777777" w:rsidR="00421B82" w:rsidRDefault="00421B82" w:rsidP="00C152DC">
      <w:pPr>
        <w:spacing w:after="0" w:line="240" w:lineRule="auto"/>
      </w:pPr>
      <w:r>
        <w:separator/>
      </w:r>
    </w:p>
  </w:footnote>
  <w:footnote w:type="continuationSeparator" w:id="0">
    <w:p w14:paraId="7E40FEA7" w14:textId="77777777" w:rsidR="00421B82" w:rsidRDefault="00421B8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68F62D32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1ADEE93" w14:textId="77777777" w:rsidR="00C152DC" w:rsidRDefault="00C152DC">
          <w:pPr>
            <w:pStyle w:val="Cabealh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u w:val="single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A6256B" w14:textId="77777777" w:rsidR="00C152DC" w:rsidRDefault="005E3940" w:rsidP="0057634E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u w:val="single"/>
                  <w:lang w:val="en-US"/>
                </w:rPr>
                <w:t>January 21, 2019</w:t>
              </w:r>
            </w:p>
          </w:tc>
        </w:sdtContent>
      </w:sdt>
    </w:tr>
  </w:tbl>
  <w:p w14:paraId="4730D842" w14:textId="77777777" w:rsidR="00C152DC" w:rsidRDefault="00C15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4E1453D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9-0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CD3212D" w14:textId="77777777" w:rsidR="00C152DC" w:rsidRPr="00C152DC" w:rsidRDefault="005E3940">
              <w:pPr>
                <w:pStyle w:val="Cabealho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21,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AACB122" w14:textId="77777777" w:rsidR="00C152DC" w:rsidRDefault="00C152DC">
          <w:pPr>
            <w:pStyle w:val="Cabealh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0ACC">
                <w:rPr>
                  <w:b/>
                  <w:bCs/>
                  <w:caps/>
                  <w:sz w:val="24"/>
                  <w:szCs w:val="24"/>
                </w:rPr>
                <w:t>Space Patrol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7CE268DA" w14:textId="77777777" w:rsidR="00C152DC" w:rsidRDefault="00C15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42"/>
    <w:multiLevelType w:val="hybridMultilevel"/>
    <w:tmpl w:val="CB64765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4ED5"/>
    <w:multiLevelType w:val="hybridMultilevel"/>
    <w:tmpl w:val="ECE81E9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6E4C86"/>
    <w:multiLevelType w:val="hybridMultilevel"/>
    <w:tmpl w:val="5A90D29A"/>
    <w:lvl w:ilvl="0" w:tplc="7CFE7BF6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0167"/>
    <w:multiLevelType w:val="hybridMultilevel"/>
    <w:tmpl w:val="F782D63C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76196"/>
    <w:multiLevelType w:val="hybridMultilevel"/>
    <w:tmpl w:val="085E77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E54D7"/>
    <w:multiLevelType w:val="hybridMultilevel"/>
    <w:tmpl w:val="0DDC26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136D32"/>
    <w:multiLevelType w:val="hybridMultilevel"/>
    <w:tmpl w:val="B8D692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B4719"/>
    <w:multiLevelType w:val="hybridMultilevel"/>
    <w:tmpl w:val="A3B6EB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871"/>
    <w:multiLevelType w:val="hybridMultilevel"/>
    <w:tmpl w:val="D28AA4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3M7UwNDU1NDS3MDZT0lEKTi0uzszPAykwqQUArUgMnSwAAAA="/>
  </w:docVars>
  <w:rsids>
    <w:rsidRoot w:val="00021BBC"/>
    <w:rsid w:val="000130EC"/>
    <w:rsid w:val="00021BBC"/>
    <w:rsid w:val="00023AF4"/>
    <w:rsid w:val="00041C8A"/>
    <w:rsid w:val="00080D8D"/>
    <w:rsid w:val="00085FD8"/>
    <w:rsid w:val="000C2927"/>
    <w:rsid w:val="00116713"/>
    <w:rsid w:val="00154791"/>
    <w:rsid w:val="00165275"/>
    <w:rsid w:val="00166332"/>
    <w:rsid w:val="001765A4"/>
    <w:rsid w:val="0018342D"/>
    <w:rsid w:val="0018389D"/>
    <w:rsid w:val="001B7A2D"/>
    <w:rsid w:val="001D4E0F"/>
    <w:rsid w:val="001F6FA8"/>
    <w:rsid w:val="00285657"/>
    <w:rsid w:val="00295650"/>
    <w:rsid w:val="003005BA"/>
    <w:rsid w:val="00334A80"/>
    <w:rsid w:val="003C7674"/>
    <w:rsid w:val="003D3DD2"/>
    <w:rsid w:val="003E1D34"/>
    <w:rsid w:val="003E1D56"/>
    <w:rsid w:val="003E4DF0"/>
    <w:rsid w:val="003E7791"/>
    <w:rsid w:val="003E7DD9"/>
    <w:rsid w:val="004032F4"/>
    <w:rsid w:val="00420F46"/>
    <w:rsid w:val="00421B82"/>
    <w:rsid w:val="00430818"/>
    <w:rsid w:val="00437C9E"/>
    <w:rsid w:val="00441322"/>
    <w:rsid w:val="00452FDA"/>
    <w:rsid w:val="00461BC4"/>
    <w:rsid w:val="0046566B"/>
    <w:rsid w:val="00465A58"/>
    <w:rsid w:val="004775ED"/>
    <w:rsid w:val="004C4B3E"/>
    <w:rsid w:val="004E3448"/>
    <w:rsid w:val="004E7D89"/>
    <w:rsid w:val="00516C49"/>
    <w:rsid w:val="0052734F"/>
    <w:rsid w:val="00535F43"/>
    <w:rsid w:val="0055663E"/>
    <w:rsid w:val="0057634E"/>
    <w:rsid w:val="005A0B38"/>
    <w:rsid w:val="005A1A02"/>
    <w:rsid w:val="005A2E4A"/>
    <w:rsid w:val="005A3E11"/>
    <w:rsid w:val="005B3871"/>
    <w:rsid w:val="005C2F0F"/>
    <w:rsid w:val="005D62D5"/>
    <w:rsid w:val="005E169B"/>
    <w:rsid w:val="005E3940"/>
    <w:rsid w:val="005E47BF"/>
    <w:rsid w:val="005F4387"/>
    <w:rsid w:val="005F51A9"/>
    <w:rsid w:val="00620E5F"/>
    <w:rsid w:val="00673CE4"/>
    <w:rsid w:val="00677D06"/>
    <w:rsid w:val="00686D09"/>
    <w:rsid w:val="00691022"/>
    <w:rsid w:val="00696DA5"/>
    <w:rsid w:val="006E0CC3"/>
    <w:rsid w:val="006F3AD0"/>
    <w:rsid w:val="00743327"/>
    <w:rsid w:val="00744BAC"/>
    <w:rsid w:val="007619B3"/>
    <w:rsid w:val="00786F10"/>
    <w:rsid w:val="00791131"/>
    <w:rsid w:val="007A6018"/>
    <w:rsid w:val="007A6D91"/>
    <w:rsid w:val="007D2A8E"/>
    <w:rsid w:val="007E16B2"/>
    <w:rsid w:val="00801E79"/>
    <w:rsid w:val="00854FD4"/>
    <w:rsid w:val="008742D8"/>
    <w:rsid w:val="00874D0E"/>
    <w:rsid w:val="0087704E"/>
    <w:rsid w:val="008A07DC"/>
    <w:rsid w:val="008A3AFD"/>
    <w:rsid w:val="008A7CAF"/>
    <w:rsid w:val="008C6B2D"/>
    <w:rsid w:val="008E105B"/>
    <w:rsid w:val="008E601F"/>
    <w:rsid w:val="008F3C94"/>
    <w:rsid w:val="00900D3E"/>
    <w:rsid w:val="00905813"/>
    <w:rsid w:val="00907A55"/>
    <w:rsid w:val="009217AE"/>
    <w:rsid w:val="00932F8E"/>
    <w:rsid w:val="00953C99"/>
    <w:rsid w:val="00996082"/>
    <w:rsid w:val="00996533"/>
    <w:rsid w:val="009A4D42"/>
    <w:rsid w:val="009B7AFE"/>
    <w:rsid w:val="009F6693"/>
    <w:rsid w:val="00A07455"/>
    <w:rsid w:val="00A12F06"/>
    <w:rsid w:val="00A20587"/>
    <w:rsid w:val="00A27A2D"/>
    <w:rsid w:val="00A85BA5"/>
    <w:rsid w:val="00AA765B"/>
    <w:rsid w:val="00AB692A"/>
    <w:rsid w:val="00AD223E"/>
    <w:rsid w:val="00AD6DA0"/>
    <w:rsid w:val="00AE63AE"/>
    <w:rsid w:val="00B103AA"/>
    <w:rsid w:val="00B16D77"/>
    <w:rsid w:val="00B20D20"/>
    <w:rsid w:val="00B40BA1"/>
    <w:rsid w:val="00BA6B92"/>
    <w:rsid w:val="00BE33CB"/>
    <w:rsid w:val="00BF4089"/>
    <w:rsid w:val="00C152DC"/>
    <w:rsid w:val="00C172A8"/>
    <w:rsid w:val="00C5378F"/>
    <w:rsid w:val="00C72E32"/>
    <w:rsid w:val="00C86EF2"/>
    <w:rsid w:val="00CA2587"/>
    <w:rsid w:val="00CA37CB"/>
    <w:rsid w:val="00CA451B"/>
    <w:rsid w:val="00CB543F"/>
    <w:rsid w:val="00CE747E"/>
    <w:rsid w:val="00CF1D38"/>
    <w:rsid w:val="00CF66E4"/>
    <w:rsid w:val="00D11F40"/>
    <w:rsid w:val="00D12333"/>
    <w:rsid w:val="00D313BD"/>
    <w:rsid w:val="00D33301"/>
    <w:rsid w:val="00D412DD"/>
    <w:rsid w:val="00D65205"/>
    <w:rsid w:val="00D668E0"/>
    <w:rsid w:val="00D70076"/>
    <w:rsid w:val="00D811D3"/>
    <w:rsid w:val="00D81B0E"/>
    <w:rsid w:val="00D82416"/>
    <w:rsid w:val="00DA34F0"/>
    <w:rsid w:val="00DB6FEB"/>
    <w:rsid w:val="00E00ACC"/>
    <w:rsid w:val="00E10188"/>
    <w:rsid w:val="00E1088C"/>
    <w:rsid w:val="00E262F6"/>
    <w:rsid w:val="00E3369E"/>
    <w:rsid w:val="00E43B11"/>
    <w:rsid w:val="00E6435F"/>
    <w:rsid w:val="00E81ED9"/>
    <w:rsid w:val="00E92163"/>
    <w:rsid w:val="00EB07A8"/>
    <w:rsid w:val="00EB2CBB"/>
    <w:rsid w:val="00EB6F93"/>
    <w:rsid w:val="00ED4EEE"/>
    <w:rsid w:val="00EE7D0B"/>
    <w:rsid w:val="00EF4B6D"/>
    <w:rsid w:val="00EF5D0C"/>
    <w:rsid w:val="00F24820"/>
    <w:rsid w:val="00F27DCF"/>
    <w:rsid w:val="00F30DEB"/>
    <w:rsid w:val="00F35C9E"/>
    <w:rsid w:val="00F362D0"/>
    <w:rsid w:val="00F42183"/>
    <w:rsid w:val="00F62C23"/>
    <w:rsid w:val="00F74CC0"/>
    <w:rsid w:val="00F807CF"/>
    <w:rsid w:val="00F90A01"/>
    <w:rsid w:val="00F95E3A"/>
    <w:rsid w:val="00FC3D4D"/>
    <w:rsid w:val="00FD4F9B"/>
    <w:rsid w:val="00FE5ACC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A058"/>
  <w15:docId w15:val="{F5C8C4EC-05E1-4C89-BB14-C05DDB8A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E1D5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E1D5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2DC"/>
  </w:style>
  <w:style w:type="paragraph" w:styleId="Rodap">
    <w:name w:val="footer"/>
    <w:basedOn w:val="Normal"/>
    <w:link w:val="Rodap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2DC"/>
  </w:style>
  <w:style w:type="character" w:customStyle="1" w:styleId="Ttulo1Char">
    <w:name w:val="Título 1 Char"/>
    <w:basedOn w:val="Fontepargpadro"/>
    <w:link w:val="Ttulo1"/>
    <w:uiPriority w:val="9"/>
    <w:rsid w:val="005763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34E"/>
    <w:pPr>
      <w:spacing w:line="259" w:lineRule="auto"/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743327"/>
    <w:pPr>
      <w:spacing w:after="100"/>
    </w:pPr>
  </w:style>
  <w:style w:type="character" w:styleId="Hyperlink">
    <w:name w:val="Hyperlink"/>
    <w:basedOn w:val="Fontepargpadro"/>
    <w:uiPriority w:val="99"/>
    <w:unhideWhenUsed/>
    <w:rsid w:val="007433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0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D661AA15-2A3D-4DDF-8FD4-1BA94151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1230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Space Patrol</vt:lpstr>
      <vt:lpstr/>
    </vt:vector>
  </TitlesOfParts>
  <Company>Unlimited games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Patrol</dc:title>
  <dc:creator>Group 05</dc:creator>
  <cp:lastModifiedBy>Roberto Ito</cp:lastModifiedBy>
  <cp:revision>111</cp:revision>
  <dcterms:created xsi:type="dcterms:W3CDTF">2017-05-21T18:56:00Z</dcterms:created>
  <dcterms:modified xsi:type="dcterms:W3CDTF">2019-03-23T16:52:00Z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